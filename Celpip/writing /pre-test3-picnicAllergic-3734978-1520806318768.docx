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AD2F8" w14:textId="77777777" w:rsidR="00976D15" w:rsidRPr="00891271" w:rsidRDefault="00891271" w:rsidP="00891271">
      <w:pPr>
        <w:pStyle w:val="NormalWeb"/>
        <w:tabs>
          <w:tab w:val="center" w:pos="4680"/>
        </w:tabs>
        <w:rPr>
          <w:b/>
          <w:bCs/>
          <w:color w:val="0070C0"/>
          <w:sz w:val="56"/>
          <w:szCs w:val="56"/>
        </w:rPr>
      </w:pPr>
      <w:r>
        <w:rPr>
          <w:b/>
          <w:bCs/>
          <w:color w:val="0070C0"/>
          <w:sz w:val="56"/>
          <w:szCs w:val="56"/>
        </w:rPr>
        <w:tab/>
      </w:r>
      <w:r w:rsidRPr="00891271">
        <w:rPr>
          <w:b/>
          <w:bCs/>
          <w:color w:val="0070C0"/>
          <w:sz w:val="56"/>
          <w:szCs w:val="56"/>
        </w:rPr>
        <w:t xml:space="preserve">Brainfuse </w:t>
      </w:r>
      <w:r w:rsidR="001F10EB" w:rsidRPr="00891271">
        <w:rPr>
          <w:b/>
          <w:bCs/>
          <w:color w:val="0070C0"/>
          <w:sz w:val="56"/>
          <w:szCs w:val="56"/>
        </w:rPr>
        <w:t>Provider Response Form</w:t>
      </w:r>
    </w:p>
    <w:p w14:paraId="70AC5CEA" w14:textId="77777777" w:rsidR="00A95C6E" w:rsidRPr="00505F53" w:rsidRDefault="001F10EB" w:rsidP="00891271">
      <w:pPr>
        <w:pStyle w:val="NormalWeb"/>
        <w:jc w:val="center"/>
        <w:rPr>
          <w:b/>
          <w:bCs/>
          <w:sz w:val="24"/>
          <w:szCs w:val="24"/>
          <w:u w:val="single"/>
        </w:rPr>
      </w:pPr>
      <w:r>
        <w:rPr>
          <w:b/>
          <w:bCs/>
          <w:sz w:val="24"/>
          <w:szCs w:val="24"/>
          <w:u w:val="single"/>
        </w:rPr>
        <w:t xml:space="preserve">Welcome to the </w:t>
      </w:r>
      <w:r w:rsidR="00A95C6E" w:rsidRPr="00505F53">
        <w:rPr>
          <w:b/>
          <w:bCs/>
          <w:sz w:val="24"/>
          <w:szCs w:val="24"/>
          <w:u w:val="single"/>
        </w:rPr>
        <w:t>Writing Lab!</w:t>
      </w:r>
    </w:p>
    <w:p w14:paraId="1F7581A2" w14:textId="77777777" w:rsidR="00891271" w:rsidRPr="00497DD2" w:rsidRDefault="00891271" w:rsidP="00891271">
      <w:pPr>
        <w:pStyle w:val="NormalWeb"/>
        <w:rPr>
          <w:rStyle w:val="Strong"/>
          <w:b w:val="0"/>
        </w:rPr>
      </w:pPr>
      <w:r w:rsidRPr="00497DD2">
        <w:rPr>
          <w:bCs/>
        </w:rPr>
        <w:t xml:space="preserve">Analysis and recommendations regarding specific parts of your paper are included in the tutor response form.  A copy of your paper is also posted below this form, and it includes additional comments in brackets. </w:t>
      </w:r>
      <w:r w:rsidR="00BF4D41" w:rsidRPr="00BF4D41">
        <w:rPr>
          <w:rStyle w:val="Strong"/>
        </w:rPr>
        <w:t xml:space="preserve">If you do not see the tutor’s comments or a tutor’s review appears to be missing, please contact </w:t>
      </w:r>
      <w:hyperlink r:id="rId7" w:history="1">
        <w:r w:rsidR="00BF4D41" w:rsidRPr="00011990">
          <w:rPr>
            <w:rStyle w:val="Hyperlink"/>
          </w:rPr>
          <w:t>info@brainfuse.com</w:t>
        </w:r>
      </w:hyperlink>
      <w:r w:rsidR="00BF4D41">
        <w:rPr>
          <w:rStyle w:val="Strong"/>
        </w:rPr>
        <w:t xml:space="preserve">. </w:t>
      </w:r>
      <w:r w:rsidR="00BF4D41" w:rsidRPr="00BF4D41">
        <w:rPr>
          <w:rStyle w:val="Strong"/>
        </w:rPr>
        <w:t>For specific questions about your paper, please resubmit through the Brainfuse Writing Lab.</w:t>
      </w:r>
    </w:p>
    <w:p w14:paraId="79FAEACE" w14:textId="77777777" w:rsidR="00891271" w:rsidRPr="00497DD2" w:rsidRDefault="00891271" w:rsidP="00891271">
      <w:pPr>
        <w:pStyle w:val="NoSpacing"/>
        <w:jc w:val="center"/>
        <w:rPr>
          <w:rStyle w:val="Strong"/>
          <w:rFonts w:ascii="Times New Roman" w:hAnsi="Times New Roman"/>
          <w:color w:val="000000"/>
          <w:sz w:val="22"/>
        </w:rPr>
      </w:pPr>
      <w:r w:rsidRPr="00497DD2">
        <w:rPr>
          <w:rStyle w:val="Strong"/>
          <w:rFonts w:ascii="Times New Roman" w:hAnsi="Times New Roman"/>
          <w:color w:val="000000"/>
          <w:sz w:val="22"/>
        </w:rPr>
        <w:t>Thank you for choosing the Writing Lab. Best wishes with your revisions!</w:t>
      </w:r>
    </w:p>
    <w:p w14:paraId="2A0EE190" w14:textId="77777777" w:rsidR="00A95C6E" w:rsidRPr="001F10EB" w:rsidRDefault="00A95C6E" w:rsidP="00891271">
      <w:pPr>
        <w:tabs>
          <w:tab w:val="left" w:pos="2295"/>
        </w:tabs>
        <w:rPr>
          <w:rFonts w:ascii="Times New Roman" w:hAnsi="Times New Roman"/>
          <w:sz w:val="24"/>
          <w:szCs w:val="24"/>
        </w:rPr>
      </w:pPr>
    </w:p>
    <w:p w14:paraId="17F02D8D" w14:textId="77777777" w:rsidR="00A95C6E" w:rsidRDefault="002E5A32" w:rsidP="003E71D6">
      <w:pPr>
        <w:rPr>
          <w:rFonts w:ascii="Times New Roman" w:hAnsi="Times New Roman"/>
          <w:b/>
          <w:sz w:val="24"/>
          <w:szCs w:val="24"/>
          <w:u w:val="single"/>
        </w:rPr>
      </w:pPr>
      <w:r w:rsidRPr="00891271">
        <w:rPr>
          <w:rFonts w:ascii="Times New Roman" w:hAnsi="Times New Roman"/>
          <w:b/>
          <w:sz w:val="24"/>
          <w:szCs w:val="24"/>
          <w:u w:val="single"/>
        </w:rPr>
        <w:t xml:space="preserve">Part 1 </w:t>
      </w:r>
      <w:r w:rsidRPr="00891271">
        <w:rPr>
          <w:rFonts w:ascii="Times New Roman" w:hAnsi="Times New Roman"/>
          <w:b/>
          <w:bCs/>
          <w:sz w:val="24"/>
          <w:szCs w:val="24"/>
          <w:u w:val="single"/>
        </w:rPr>
        <w:t xml:space="preserve">– </w:t>
      </w:r>
      <w:r w:rsidR="00DF0593" w:rsidRPr="00891271">
        <w:rPr>
          <w:rFonts w:ascii="Times New Roman" w:hAnsi="Times New Roman"/>
          <w:b/>
          <w:sz w:val="24"/>
          <w:szCs w:val="24"/>
          <w:u w:val="single"/>
        </w:rPr>
        <w:t>Organization</w:t>
      </w:r>
    </w:p>
    <w:p w14:paraId="741044B3" w14:textId="77777777" w:rsidR="00891271" w:rsidRPr="00A879D9" w:rsidRDefault="00A879D9" w:rsidP="003E71D6">
      <w:pPr>
        <w:rPr>
          <w:rFonts w:ascii="Times New Roman" w:hAnsi="Times New Roman"/>
          <w:color w:val="0070C0"/>
          <w:sz w:val="24"/>
          <w:szCs w:val="24"/>
        </w:rPr>
      </w:pPr>
      <w:r w:rsidRPr="00A879D9">
        <w:rPr>
          <w:rFonts w:ascii="Times New Roman" w:hAnsi="Times New Roman"/>
          <w:color w:val="0070C0"/>
          <w:sz w:val="24"/>
          <w:szCs w:val="24"/>
        </w:rPr>
        <w:t>You start your letter well, thanking the organizers for setting up the picnic. You then offer some observations that you made at the event and that you have some suggestions that may help people be more comfortable at the next event.</w:t>
      </w:r>
    </w:p>
    <w:p w14:paraId="2F2875FF" w14:textId="77777777" w:rsidR="00A95C6E" w:rsidRDefault="00A95C6E" w:rsidP="003E71D6">
      <w:pPr>
        <w:rPr>
          <w:rFonts w:ascii="Times New Roman" w:hAnsi="Times New Roman"/>
          <w:b/>
          <w:sz w:val="24"/>
          <w:szCs w:val="24"/>
          <w:u w:val="single"/>
        </w:rPr>
      </w:pPr>
      <w:r w:rsidRPr="00891271">
        <w:rPr>
          <w:rFonts w:ascii="Times New Roman" w:hAnsi="Times New Roman"/>
          <w:b/>
          <w:sz w:val="24"/>
          <w:szCs w:val="24"/>
          <w:u w:val="single"/>
        </w:rPr>
        <w:t xml:space="preserve">Part </w:t>
      </w:r>
      <w:r w:rsidR="002E5A32" w:rsidRPr="00891271">
        <w:rPr>
          <w:rFonts w:ascii="Times New Roman" w:hAnsi="Times New Roman"/>
          <w:b/>
          <w:sz w:val="24"/>
          <w:szCs w:val="24"/>
          <w:u w:val="single"/>
        </w:rPr>
        <w:t>2</w:t>
      </w:r>
      <w:r w:rsidRPr="00891271">
        <w:rPr>
          <w:rFonts w:ascii="Times New Roman" w:hAnsi="Times New Roman"/>
          <w:b/>
          <w:sz w:val="24"/>
          <w:szCs w:val="24"/>
          <w:u w:val="single"/>
        </w:rPr>
        <w:t xml:space="preserve"> </w:t>
      </w:r>
      <w:r w:rsidRPr="00891271">
        <w:rPr>
          <w:rFonts w:ascii="Times New Roman" w:hAnsi="Times New Roman"/>
          <w:b/>
          <w:bCs/>
          <w:sz w:val="24"/>
          <w:szCs w:val="24"/>
          <w:u w:val="single"/>
        </w:rPr>
        <w:t xml:space="preserve">– </w:t>
      </w:r>
      <w:r w:rsidRPr="00891271">
        <w:rPr>
          <w:rFonts w:ascii="Times New Roman" w:hAnsi="Times New Roman"/>
          <w:b/>
          <w:sz w:val="24"/>
          <w:szCs w:val="24"/>
          <w:u w:val="single"/>
        </w:rPr>
        <w:t>Development</w:t>
      </w:r>
      <w:r w:rsidR="002E5A32" w:rsidRPr="00891271">
        <w:rPr>
          <w:rFonts w:ascii="Times New Roman" w:hAnsi="Times New Roman"/>
          <w:b/>
          <w:sz w:val="24"/>
          <w:szCs w:val="24"/>
          <w:u w:val="single"/>
        </w:rPr>
        <w:t xml:space="preserve"> </w:t>
      </w:r>
    </w:p>
    <w:p w14:paraId="3E4391ED" w14:textId="77777777" w:rsidR="00891271" w:rsidRPr="00A879D9" w:rsidRDefault="00A879D9" w:rsidP="003E71D6">
      <w:pPr>
        <w:rPr>
          <w:rFonts w:ascii="Times New Roman" w:hAnsi="Times New Roman"/>
          <w:color w:val="0070C0"/>
          <w:sz w:val="24"/>
          <w:szCs w:val="24"/>
        </w:rPr>
      </w:pPr>
      <w:r w:rsidRPr="00A879D9">
        <w:rPr>
          <w:rFonts w:ascii="Times New Roman" w:hAnsi="Times New Roman"/>
          <w:color w:val="0070C0"/>
          <w:sz w:val="24"/>
          <w:szCs w:val="24"/>
        </w:rPr>
        <w:t>You do a good job of providing solutions to some of the issues that you observed at the picnic.</w:t>
      </w:r>
    </w:p>
    <w:p w14:paraId="41420637" w14:textId="77777777" w:rsidR="002E5A32" w:rsidRDefault="002E5A32" w:rsidP="002E5A32">
      <w:pPr>
        <w:tabs>
          <w:tab w:val="center" w:pos="4680"/>
          <w:tab w:val="left" w:pos="6420"/>
        </w:tabs>
        <w:snapToGrid w:val="0"/>
        <w:spacing w:after="60"/>
        <w:rPr>
          <w:rFonts w:ascii="Times New Roman" w:hAnsi="Times New Roman"/>
          <w:b/>
          <w:sz w:val="24"/>
          <w:szCs w:val="24"/>
          <w:u w:val="single"/>
        </w:rPr>
      </w:pPr>
      <w:r w:rsidRPr="00891271">
        <w:rPr>
          <w:rFonts w:ascii="Times New Roman" w:hAnsi="Times New Roman"/>
          <w:b/>
          <w:sz w:val="24"/>
          <w:szCs w:val="24"/>
          <w:u w:val="single"/>
        </w:rPr>
        <w:t xml:space="preserve">Part 3 </w:t>
      </w:r>
      <w:r w:rsidRPr="00891271">
        <w:rPr>
          <w:rFonts w:ascii="Times New Roman" w:hAnsi="Times New Roman"/>
          <w:b/>
          <w:bCs/>
          <w:sz w:val="24"/>
          <w:szCs w:val="24"/>
          <w:u w:val="single"/>
        </w:rPr>
        <w:t xml:space="preserve">– </w:t>
      </w:r>
      <w:r w:rsidRPr="00891271">
        <w:rPr>
          <w:rFonts w:ascii="Times New Roman" w:hAnsi="Times New Roman"/>
          <w:b/>
          <w:sz w:val="24"/>
          <w:szCs w:val="24"/>
          <w:u w:val="single"/>
        </w:rPr>
        <w:t>Formatting</w:t>
      </w:r>
      <w:r w:rsidR="00DF0593" w:rsidRPr="00891271">
        <w:rPr>
          <w:rFonts w:ascii="Times New Roman" w:hAnsi="Times New Roman"/>
          <w:b/>
          <w:sz w:val="24"/>
          <w:szCs w:val="24"/>
          <w:u w:val="single"/>
        </w:rPr>
        <w:t xml:space="preserve"> and Style</w:t>
      </w:r>
    </w:p>
    <w:p w14:paraId="1CF55302" w14:textId="77777777" w:rsidR="00891271" w:rsidRPr="00891271" w:rsidRDefault="00C9563A" w:rsidP="002E5A32">
      <w:pPr>
        <w:tabs>
          <w:tab w:val="center" w:pos="4680"/>
          <w:tab w:val="left" w:pos="6420"/>
        </w:tabs>
        <w:snapToGrid w:val="0"/>
        <w:spacing w:after="60"/>
        <w:rPr>
          <w:rFonts w:ascii="Times New Roman" w:hAnsi="Times New Roman"/>
          <w:sz w:val="24"/>
          <w:szCs w:val="24"/>
        </w:rPr>
      </w:pPr>
      <w:r>
        <w:rPr>
          <w:rFonts w:ascii="Times New Roman" w:hAnsi="Times New Roman"/>
          <w:color w:val="0070C0"/>
          <w:sz w:val="24"/>
          <w:szCs w:val="24"/>
        </w:rPr>
        <w:t>I left some in-text comments regarding grammatical issues I came across. I also gave you some additional hints to help you along since you said you are having trouble with grammar and vocabulary. Your vocabulary is actually quite good; it’s just a matter of knowing the grammatical rules so you can make sure the reader can understand what you are trying to convey.</w:t>
      </w:r>
    </w:p>
    <w:p w14:paraId="0A7E4434" w14:textId="77777777" w:rsidR="00891271" w:rsidRPr="003F18E4" w:rsidRDefault="00891271" w:rsidP="00891271">
      <w:pPr>
        <w:tabs>
          <w:tab w:val="center" w:pos="4680"/>
          <w:tab w:val="left" w:pos="6420"/>
        </w:tabs>
        <w:spacing w:after="0" w:line="240" w:lineRule="auto"/>
        <w:rPr>
          <w:rFonts w:ascii="Times New Roman" w:hAnsi="Times New Roman"/>
          <w:b/>
          <w:u w:val="single"/>
        </w:rPr>
      </w:pPr>
      <w:r w:rsidRPr="003F18E4">
        <w:rPr>
          <w:rFonts w:ascii="Times New Roman" w:hAnsi="Times New Roman"/>
          <w:b/>
          <w:u w:val="single"/>
        </w:rPr>
        <w:t>Useful Links:</w:t>
      </w:r>
    </w:p>
    <w:p w14:paraId="290B3584" w14:textId="77777777" w:rsidR="00891271" w:rsidRPr="003F18E4" w:rsidRDefault="00891271" w:rsidP="00891271">
      <w:pPr>
        <w:tabs>
          <w:tab w:val="center" w:pos="4680"/>
          <w:tab w:val="left" w:pos="6420"/>
        </w:tabs>
        <w:spacing w:after="0" w:line="240" w:lineRule="auto"/>
        <w:rPr>
          <w:rFonts w:ascii="Times New Roman" w:hAnsi="Times New Roman"/>
          <w:i/>
        </w:rPr>
      </w:pPr>
      <w:r w:rsidRPr="003F18E4">
        <w:rPr>
          <w:rFonts w:ascii="Times New Roman" w:hAnsi="Times New Roman"/>
          <w:i/>
        </w:rPr>
        <w:t xml:space="preserve">Grammar, Usage, and Mechanics </w:t>
      </w:r>
    </w:p>
    <w:p w14:paraId="2E10CC64" w14:textId="77777777" w:rsidR="00891271" w:rsidRPr="003F18E4" w:rsidRDefault="00891271" w:rsidP="00891271">
      <w:pPr>
        <w:spacing w:after="0" w:line="240" w:lineRule="auto"/>
        <w:rPr>
          <w:rFonts w:ascii="Times New Roman" w:hAnsi="Times New Roman"/>
          <w:iCs/>
          <w:color w:val="0D0D0D"/>
        </w:rPr>
      </w:pPr>
      <w:r w:rsidRPr="003F18E4">
        <w:rPr>
          <w:rFonts w:ascii="Times New Roman" w:hAnsi="Times New Roman"/>
          <w:iCs/>
          <w:color w:val="0D0D0D"/>
        </w:rPr>
        <w:t>Please use The Brainfuse Essential Grammar Guide to identify and edit errors in grammar, usage, and mechanics. You can view the guide by clicking on this link below and logging in to Brainfuse:</w:t>
      </w:r>
    </w:p>
    <w:p w14:paraId="557DDE16" w14:textId="77777777" w:rsidR="00891271" w:rsidRPr="003F18E4" w:rsidRDefault="00891271" w:rsidP="00891271">
      <w:pPr>
        <w:spacing w:after="0" w:line="240" w:lineRule="auto"/>
        <w:rPr>
          <w:rFonts w:ascii="Times New Roman" w:hAnsi="Times New Roman"/>
          <w:i/>
          <w:iCs/>
          <w:color w:val="0D0D0D"/>
        </w:rPr>
      </w:pPr>
    </w:p>
    <w:p w14:paraId="58BDCFF3" w14:textId="77777777" w:rsidR="00891271" w:rsidRPr="003F18E4" w:rsidRDefault="00891271" w:rsidP="00891271">
      <w:pPr>
        <w:tabs>
          <w:tab w:val="center" w:pos="4680"/>
          <w:tab w:val="left" w:pos="6420"/>
        </w:tabs>
        <w:snapToGrid w:val="0"/>
        <w:spacing w:after="0" w:line="240" w:lineRule="auto"/>
        <w:rPr>
          <w:rStyle w:val="Hyperlink"/>
          <w:rFonts w:ascii="Times New Roman" w:hAnsi="Times New Roman"/>
          <w:b/>
          <w:bCs/>
          <w:shd w:val="clear" w:color="auto" w:fill="FFFFFF"/>
        </w:rPr>
      </w:pPr>
      <w:r w:rsidRPr="003F18E4">
        <w:rPr>
          <w:rFonts w:ascii="Times New Roman" w:hAnsi="Times New Roman"/>
          <w:b/>
          <w:bCs/>
          <w:color w:val="000000"/>
          <w:shd w:val="clear" w:color="auto" w:fill="FFFFFF"/>
        </w:rPr>
        <w:fldChar w:fldCharType="begin"/>
      </w:r>
      <w:r w:rsidRPr="003F18E4">
        <w:rPr>
          <w:rFonts w:ascii="Times New Roman" w:hAnsi="Times New Roman"/>
          <w:b/>
          <w:bCs/>
          <w:color w:val="000000"/>
          <w:shd w:val="clear" w:color="auto" w:fill="FFFFFF"/>
        </w:rPr>
        <w:instrText xml:space="preserve"> HYPERLINK "http://www.brainfuse.com/curriculumupload/1381694219673.html" </w:instrText>
      </w:r>
      <w:r w:rsidRPr="003F18E4">
        <w:rPr>
          <w:rFonts w:ascii="Times New Roman" w:hAnsi="Times New Roman"/>
          <w:b/>
          <w:bCs/>
          <w:color w:val="000000"/>
          <w:shd w:val="clear" w:color="auto" w:fill="FFFFFF"/>
        </w:rPr>
        <w:fldChar w:fldCharType="separate"/>
      </w:r>
      <w:r w:rsidRPr="003F18E4">
        <w:rPr>
          <w:rStyle w:val="Hyperlink"/>
          <w:rFonts w:ascii="Times New Roman" w:hAnsi="Times New Roman"/>
          <w:b/>
          <w:bCs/>
          <w:shd w:val="clear" w:color="auto" w:fill="FFFFFF"/>
        </w:rPr>
        <w:t>http://www.brainfuse.com/curriculumupload//1381694219673.html</w:t>
      </w:r>
    </w:p>
    <w:p w14:paraId="04DF94F1" w14:textId="77777777" w:rsidR="00891271" w:rsidRPr="003F18E4" w:rsidRDefault="00891271" w:rsidP="00891271">
      <w:pPr>
        <w:tabs>
          <w:tab w:val="center" w:pos="4680"/>
          <w:tab w:val="left" w:pos="6420"/>
        </w:tabs>
        <w:snapToGrid w:val="0"/>
        <w:spacing w:after="0" w:line="240" w:lineRule="auto"/>
        <w:rPr>
          <w:rFonts w:ascii="Times New Roman" w:hAnsi="Times New Roman"/>
          <w:b/>
          <w:bCs/>
          <w:color w:val="000000"/>
          <w:shd w:val="clear" w:color="auto" w:fill="FFFFFF"/>
        </w:rPr>
      </w:pPr>
      <w:r w:rsidRPr="003F18E4">
        <w:rPr>
          <w:rFonts w:ascii="Times New Roman" w:hAnsi="Times New Roman"/>
          <w:b/>
          <w:bCs/>
          <w:color w:val="000000"/>
          <w:shd w:val="clear" w:color="auto" w:fill="FFFFFF"/>
        </w:rPr>
        <w:fldChar w:fldCharType="end"/>
      </w:r>
    </w:p>
    <w:p w14:paraId="1061981A" w14:textId="77777777" w:rsidR="00891271" w:rsidRPr="003F18E4" w:rsidRDefault="00891271" w:rsidP="00891271">
      <w:pPr>
        <w:tabs>
          <w:tab w:val="center" w:pos="4680"/>
          <w:tab w:val="left" w:pos="6420"/>
        </w:tabs>
        <w:snapToGrid w:val="0"/>
        <w:spacing w:after="0" w:line="240" w:lineRule="auto"/>
        <w:rPr>
          <w:rFonts w:ascii="Times New Roman" w:hAnsi="Times New Roman"/>
        </w:rPr>
      </w:pPr>
      <w:r w:rsidRPr="003F18E4">
        <w:rPr>
          <w:rFonts w:ascii="Times New Roman" w:hAnsi="Times New Roman"/>
        </w:rPr>
        <w:t>If you would like a review focused on your</w:t>
      </w:r>
      <w:r>
        <w:rPr>
          <w:rFonts w:ascii="Times New Roman" w:hAnsi="Times New Roman"/>
        </w:rPr>
        <w:t xml:space="preserve"> grammar, usage, and mechanics</w:t>
      </w:r>
      <w:r w:rsidRPr="003F18E4">
        <w:rPr>
          <w:rFonts w:ascii="Times New Roman" w:hAnsi="Times New Roman"/>
        </w:rPr>
        <w:t xml:space="preserve">, please request a </w:t>
      </w:r>
      <w:r w:rsidRPr="003F18E4">
        <w:rPr>
          <w:rFonts w:ascii="Times New Roman" w:hAnsi="Times New Roman"/>
          <w:b/>
        </w:rPr>
        <w:t>grammar</w:t>
      </w:r>
      <w:r>
        <w:rPr>
          <w:rFonts w:ascii="Times New Roman" w:hAnsi="Times New Roman"/>
          <w:b/>
        </w:rPr>
        <w:t xml:space="preserve"> only</w:t>
      </w:r>
      <w:r w:rsidRPr="003F18E4">
        <w:rPr>
          <w:rFonts w:ascii="Times New Roman" w:hAnsi="Times New Roman"/>
          <w:b/>
        </w:rPr>
        <w:t xml:space="preserve"> review</w:t>
      </w:r>
      <w:r w:rsidRPr="003F18E4">
        <w:rPr>
          <w:rFonts w:ascii="Times New Roman" w:hAnsi="Times New Roman"/>
        </w:rPr>
        <w:t xml:space="preserve"> in the comments box.</w:t>
      </w:r>
    </w:p>
    <w:p w14:paraId="0B14D9EA" w14:textId="77777777" w:rsidR="00891271" w:rsidRPr="003F18E4" w:rsidRDefault="00891271" w:rsidP="00891271">
      <w:pPr>
        <w:tabs>
          <w:tab w:val="center" w:pos="4680"/>
          <w:tab w:val="left" w:pos="6420"/>
        </w:tabs>
        <w:snapToGrid w:val="0"/>
        <w:spacing w:after="0" w:line="240" w:lineRule="auto"/>
        <w:rPr>
          <w:rFonts w:ascii="Times New Roman" w:hAnsi="Times New Roman"/>
          <w:i/>
        </w:rPr>
      </w:pPr>
    </w:p>
    <w:p w14:paraId="39F8AFE3" w14:textId="77777777" w:rsidR="00891271" w:rsidRPr="003F18E4" w:rsidRDefault="00891271" w:rsidP="00891271">
      <w:pPr>
        <w:tabs>
          <w:tab w:val="center" w:pos="4680"/>
          <w:tab w:val="left" w:pos="6420"/>
        </w:tabs>
        <w:snapToGrid w:val="0"/>
        <w:spacing w:after="0" w:line="240" w:lineRule="auto"/>
        <w:rPr>
          <w:rFonts w:ascii="Times New Roman" w:hAnsi="Times New Roman"/>
          <w:i/>
        </w:rPr>
      </w:pPr>
      <w:r w:rsidRPr="003F18E4">
        <w:rPr>
          <w:rFonts w:ascii="Times New Roman" w:hAnsi="Times New Roman"/>
          <w:i/>
        </w:rPr>
        <w:t>Formatting</w:t>
      </w:r>
    </w:p>
    <w:p w14:paraId="1480750E" w14:textId="77777777" w:rsidR="00891271" w:rsidRPr="003F18E4" w:rsidRDefault="00891271" w:rsidP="00891271">
      <w:pPr>
        <w:tabs>
          <w:tab w:val="center" w:pos="4680"/>
          <w:tab w:val="left" w:pos="6420"/>
        </w:tabs>
        <w:snapToGrid w:val="0"/>
        <w:spacing w:after="0" w:line="240" w:lineRule="auto"/>
        <w:rPr>
          <w:rFonts w:ascii="Times New Roman" w:hAnsi="Times New Roman"/>
        </w:rPr>
      </w:pPr>
      <w:r w:rsidRPr="003F18E4">
        <w:rPr>
          <w:rFonts w:ascii="Times New Roman" w:hAnsi="Times New Roman"/>
        </w:rPr>
        <w:t xml:space="preserve">Please use the Brainfuse Style Guides for information on citation formatting. </w:t>
      </w:r>
    </w:p>
    <w:p w14:paraId="1F17488B" w14:textId="77777777" w:rsidR="00891271" w:rsidRPr="003F18E4" w:rsidRDefault="00891271" w:rsidP="00891271">
      <w:pPr>
        <w:tabs>
          <w:tab w:val="center" w:pos="4680"/>
          <w:tab w:val="left" w:pos="6420"/>
        </w:tabs>
        <w:snapToGrid w:val="0"/>
        <w:spacing w:after="0" w:line="240" w:lineRule="auto"/>
        <w:rPr>
          <w:rFonts w:ascii="Times New Roman" w:hAnsi="Times New Roman"/>
          <w:i/>
        </w:rPr>
      </w:pPr>
    </w:p>
    <w:p w14:paraId="5B46C7A6" w14:textId="77777777" w:rsidR="00702FF5" w:rsidRDefault="00702FF5" w:rsidP="00702FF5">
      <w:pPr>
        <w:tabs>
          <w:tab w:val="center" w:pos="4680"/>
          <w:tab w:val="left" w:pos="6420"/>
        </w:tabs>
        <w:snapToGrid w:val="0"/>
        <w:spacing w:after="0" w:line="240" w:lineRule="auto"/>
        <w:ind w:left="720"/>
        <w:contextualSpacing/>
        <w:rPr>
          <w:rFonts w:ascii="Times New Roman" w:hAnsi="Times New Roman"/>
          <w:lang w:bidi="ar-SA"/>
        </w:rPr>
      </w:pPr>
      <w:r>
        <w:rPr>
          <w:rFonts w:ascii="Times New Roman" w:hAnsi="Times New Roman"/>
          <w:i/>
        </w:rPr>
        <w:t xml:space="preserve">APA </w:t>
      </w:r>
      <w:hyperlink r:id="rId8" w:history="1">
        <w:r>
          <w:rPr>
            <w:rStyle w:val="Hyperlink"/>
            <w:b/>
          </w:rPr>
          <w:t>https://admin.brainfuse.com/curriculumupload//1514394321264.pdf</w:t>
        </w:r>
      </w:hyperlink>
    </w:p>
    <w:p w14:paraId="45660C43" w14:textId="77777777" w:rsidR="00702FF5" w:rsidRDefault="00702FF5" w:rsidP="00702FF5">
      <w:pPr>
        <w:tabs>
          <w:tab w:val="center" w:pos="4680"/>
          <w:tab w:val="left" w:pos="6420"/>
        </w:tabs>
        <w:snapToGrid w:val="0"/>
        <w:spacing w:after="0" w:line="240" w:lineRule="auto"/>
        <w:ind w:left="720"/>
        <w:contextualSpacing/>
        <w:rPr>
          <w:rFonts w:ascii="Times New Roman" w:hAnsi="Times New Roman"/>
          <w:b/>
        </w:rPr>
      </w:pPr>
      <w:r>
        <w:rPr>
          <w:rFonts w:ascii="Times New Roman" w:hAnsi="Times New Roman"/>
          <w:i/>
        </w:rPr>
        <w:t xml:space="preserve">MLA </w:t>
      </w:r>
      <w:hyperlink r:id="rId9" w:history="1">
        <w:r>
          <w:rPr>
            <w:rStyle w:val="Hyperlink"/>
            <w:b/>
          </w:rPr>
          <w:t>https://admin.brainfuse.com/curriculumupload//1514393937280.pdf</w:t>
        </w:r>
      </w:hyperlink>
    </w:p>
    <w:p w14:paraId="76F141D3" w14:textId="77777777" w:rsidR="00702FF5" w:rsidRDefault="00702FF5" w:rsidP="00702FF5">
      <w:pPr>
        <w:pBdr>
          <w:bottom w:val="single" w:sz="12" w:space="18" w:color="auto"/>
        </w:pBdr>
        <w:tabs>
          <w:tab w:val="center" w:pos="4680"/>
          <w:tab w:val="left" w:pos="6420"/>
        </w:tabs>
        <w:snapToGrid w:val="0"/>
        <w:spacing w:after="0" w:line="240" w:lineRule="auto"/>
        <w:ind w:left="720"/>
        <w:contextualSpacing/>
        <w:rPr>
          <w:rStyle w:val="Hyperlink"/>
        </w:rPr>
      </w:pPr>
      <w:r>
        <w:rPr>
          <w:rFonts w:ascii="Times New Roman" w:hAnsi="Times New Roman"/>
          <w:i/>
        </w:rPr>
        <w:t xml:space="preserve">Chicago Style </w:t>
      </w:r>
      <w:hyperlink r:id="rId10" w:history="1">
        <w:r>
          <w:rPr>
            <w:rStyle w:val="Hyperlink"/>
            <w:b/>
          </w:rPr>
          <w:t>https://admin.brainfuse.com/curriculumupload//1515512833067.pdf</w:t>
        </w:r>
      </w:hyperlink>
      <w:r>
        <w:t xml:space="preserve"> </w:t>
      </w:r>
    </w:p>
    <w:p w14:paraId="2077338A" w14:textId="77777777" w:rsidR="00513616" w:rsidRDefault="00891271" w:rsidP="00A95C6E">
      <w:pPr>
        <w:rPr>
          <w:rFonts w:ascii="Times New Roman" w:hAnsi="Times New Roman"/>
          <w:i/>
        </w:rPr>
      </w:pPr>
      <w:r w:rsidRPr="003F18E4">
        <w:rPr>
          <w:rFonts w:ascii="Times New Roman" w:hAnsi="Times New Roman"/>
          <w:i/>
        </w:rPr>
        <w:lastRenderedPageBreak/>
        <w:t xml:space="preserve">Please make all changes to your own original file to maintain </w:t>
      </w:r>
      <w:r>
        <w:rPr>
          <w:rFonts w:ascii="Times New Roman" w:hAnsi="Times New Roman"/>
          <w:i/>
        </w:rPr>
        <w:t>your intended formatting,</w:t>
      </w:r>
      <w:r w:rsidRPr="003F18E4">
        <w:rPr>
          <w:rFonts w:ascii="Times New Roman" w:hAnsi="Times New Roman"/>
          <w:i/>
        </w:rPr>
        <w:t xml:space="preserve"> header</w:t>
      </w:r>
      <w:r>
        <w:rPr>
          <w:rFonts w:ascii="Times New Roman" w:hAnsi="Times New Roman"/>
          <w:i/>
        </w:rPr>
        <w:t>s,</w:t>
      </w:r>
      <w:r w:rsidRPr="003F18E4">
        <w:rPr>
          <w:rFonts w:ascii="Times New Roman" w:hAnsi="Times New Roman"/>
          <w:i/>
        </w:rPr>
        <w:t xml:space="preserve"> and footers.</w:t>
      </w:r>
    </w:p>
    <w:p w14:paraId="18010097" w14:textId="77777777" w:rsidR="00A6767A" w:rsidRDefault="00A6767A">
      <w:pPr>
        <w:spacing w:after="0" w:line="240" w:lineRule="auto"/>
        <w:rPr>
          <w:sz w:val="18"/>
          <w:szCs w:val="18"/>
        </w:rPr>
      </w:pPr>
    </w:p>
    <w:p w14:paraId="798050F5" w14:textId="77777777" w:rsidR="00A6767A" w:rsidRPr="002D2C4F" w:rsidRDefault="00A6767A" w:rsidP="00A6767A">
      <w:pPr>
        <w:rPr>
          <w:sz w:val="18"/>
          <w:szCs w:val="18"/>
        </w:rPr>
      </w:pPr>
      <w:r w:rsidRPr="002D2C4F">
        <w:rPr>
          <w:sz w:val="18"/>
          <w:szCs w:val="18"/>
        </w:rPr>
        <w:t xml:space="preserve">Task 1: </w:t>
      </w:r>
    </w:p>
    <w:p w14:paraId="4AAEB85F" w14:textId="77777777" w:rsidR="00A6767A" w:rsidRPr="002D2C4F" w:rsidRDefault="00A6767A" w:rsidP="00A6767A">
      <w:pPr>
        <w:rPr>
          <w:sz w:val="18"/>
          <w:szCs w:val="18"/>
        </w:rPr>
      </w:pPr>
      <w:r w:rsidRPr="002D2C4F">
        <w:rPr>
          <w:sz w:val="18"/>
          <w:szCs w:val="18"/>
        </w:rPr>
        <w:t xml:space="preserve">Last weekend you attend the Canada Day community picnic. </w:t>
      </w:r>
    </w:p>
    <w:p w14:paraId="2BE3E79C" w14:textId="77777777" w:rsidR="00A6767A" w:rsidRPr="002D2C4F" w:rsidRDefault="00A6767A" w:rsidP="00A6767A">
      <w:pPr>
        <w:rPr>
          <w:rFonts w:hint="eastAsia"/>
          <w:sz w:val="18"/>
          <w:szCs w:val="18"/>
          <w:lang w:eastAsia="zh-TW"/>
        </w:rPr>
      </w:pPr>
      <w:r w:rsidRPr="002D2C4F">
        <w:rPr>
          <w:sz w:val="18"/>
          <w:szCs w:val="18"/>
        </w:rPr>
        <w:t xml:space="preserve">The event was a potluck, so everyone brought a dish of food to share. Some people, including you, have allergies or can't eat some types of food, such as nuts and </w:t>
      </w:r>
      <w:r w:rsidR="00AD6404">
        <w:rPr>
          <w:sz w:val="18"/>
          <w:szCs w:val="18"/>
          <w:highlight w:val="yellow"/>
        </w:rPr>
        <w:t>see</w:t>
      </w:r>
      <w:r w:rsidRPr="00A6767A">
        <w:rPr>
          <w:sz w:val="18"/>
          <w:szCs w:val="18"/>
          <w:highlight w:val="yellow"/>
        </w:rPr>
        <w:t>food</w:t>
      </w:r>
      <w:r>
        <w:rPr>
          <w:sz w:val="18"/>
          <w:szCs w:val="18"/>
        </w:rPr>
        <w:t xml:space="preserve"> </w:t>
      </w:r>
      <w:r w:rsidRPr="00A6767A">
        <w:rPr>
          <w:color w:val="0070C0"/>
          <w:sz w:val="18"/>
          <w:szCs w:val="18"/>
        </w:rPr>
        <w:t>[watch for misspellings]</w:t>
      </w:r>
      <w:r w:rsidRPr="002D2C4F">
        <w:rPr>
          <w:sz w:val="18"/>
          <w:szCs w:val="18"/>
        </w:rPr>
        <w:t>, so you included a list of ingredients with your dish. No one else did this.</w:t>
      </w:r>
    </w:p>
    <w:p w14:paraId="61391001" w14:textId="77777777" w:rsidR="00A6767A" w:rsidRPr="002D2C4F" w:rsidRDefault="00A6767A" w:rsidP="00A6767A">
      <w:pPr>
        <w:rPr>
          <w:sz w:val="18"/>
          <w:szCs w:val="18"/>
        </w:rPr>
      </w:pPr>
      <w:r w:rsidRPr="002D2C4F">
        <w:rPr>
          <w:sz w:val="18"/>
          <w:szCs w:val="18"/>
        </w:rPr>
        <w:t>Question:</w:t>
      </w:r>
    </w:p>
    <w:p w14:paraId="6527E960" w14:textId="77777777" w:rsidR="00A6767A" w:rsidRPr="002D2C4F" w:rsidRDefault="00A6767A" w:rsidP="00A6767A">
      <w:pPr>
        <w:rPr>
          <w:sz w:val="18"/>
          <w:szCs w:val="18"/>
        </w:rPr>
      </w:pPr>
      <w:r w:rsidRPr="002D2C4F">
        <w:rPr>
          <w:sz w:val="18"/>
          <w:szCs w:val="18"/>
        </w:rPr>
        <w:t xml:space="preserve">Write an email to the community picnic organizer in about 150~200 words. your email should do the following things: </w:t>
      </w:r>
    </w:p>
    <w:p w14:paraId="4731011C" w14:textId="77777777" w:rsidR="00A6767A" w:rsidRPr="002D2C4F" w:rsidRDefault="00A6767A" w:rsidP="00A6767A">
      <w:pPr>
        <w:rPr>
          <w:sz w:val="18"/>
          <w:szCs w:val="18"/>
        </w:rPr>
      </w:pPr>
      <w:r w:rsidRPr="002D2C4F">
        <w:rPr>
          <w:sz w:val="18"/>
          <w:szCs w:val="18"/>
        </w:rPr>
        <w:tab/>
        <w:t>Express your overall enjoyment of last week's event.</w:t>
      </w:r>
    </w:p>
    <w:p w14:paraId="3E0464F7" w14:textId="77777777" w:rsidR="00A6767A" w:rsidRPr="002D2C4F" w:rsidRDefault="00A6767A" w:rsidP="00A6767A">
      <w:pPr>
        <w:rPr>
          <w:sz w:val="18"/>
          <w:szCs w:val="18"/>
        </w:rPr>
      </w:pPr>
      <w:r w:rsidRPr="002D2C4F">
        <w:rPr>
          <w:sz w:val="18"/>
          <w:szCs w:val="18"/>
        </w:rPr>
        <w:tab/>
        <w:t>Explain why each potluck dish needs a list of ingredients. Describe how the potluck could be differently organized next year.</w:t>
      </w:r>
    </w:p>
    <w:p w14:paraId="49A230BF" w14:textId="77777777" w:rsidR="00A6767A" w:rsidRDefault="00A6767A" w:rsidP="00A6767A">
      <w:r>
        <w:t xml:space="preserve">Dear John, </w:t>
      </w:r>
    </w:p>
    <w:p w14:paraId="6E34E122" w14:textId="17CC5D2D" w:rsidR="00A6767A" w:rsidRDefault="00A6767A" w:rsidP="00A6767A">
      <w:pPr>
        <w:jc w:val="both"/>
      </w:pPr>
      <w:r>
        <w:t xml:space="preserve">Thanks for throwing the picnic party last weekend. I really loved that. I made some new friends in </w:t>
      </w:r>
      <w:r w:rsidRPr="00A6767A">
        <w:rPr>
          <w:color w:val="0070C0"/>
        </w:rPr>
        <w:t>[the]</w:t>
      </w:r>
      <w:r>
        <w:t xml:space="preserve"> neighborhood and had a lot of fun. However, I noticed that some people </w:t>
      </w:r>
      <w:r w:rsidRPr="00A6767A">
        <w:rPr>
          <w:color w:val="0070C0"/>
        </w:rPr>
        <w:t>[use a past tense verb here, like “were standing”]</w:t>
      </w:r>
      <w:r>
        <w:t xml:space="preserve"> </w:t>
      </w:r>
      <w:r w:rsidR="00A42F66" w:rsidRPr="00A42F66">
        <w:rPr>
          <w:color w:val="FF0000"/>
        </w:rPr>
        <w:t>were standing</w:t>
      </w:r>
      <w:r w:rsidR="00A42F66">
        <w:t xml:space="preserve"> </w:t>
      </w:r>
      <w:r w:rsidRPr="00A42F66">
        <w:rPr>
          <w:strike/>
          <w:highlight w:val="yellow"/>
        </w:rPr>
        <w:t>standing</w:t>
      </w:r>
      <w:r>
        <w:t xml:space="preserve"> at some dishes and </w:t>
      </w:r>
      <w:r w:rsidR="004660F1" w:rsidRPr="004660F1">
        <w:rPr>
          <w:color w:val="FF0000"/>
        </w:rPr>
        <w:t>discussing</w:t>
      </w:r>
      <w:r w:rsidR="004660F1">
        <w:t xml:space="preserve"> </w:t>
      </w:r>
      <w:r w:rsidRPr="004660F1">
        <w:rPr>
          <w:strike/>
        </w:rPr>
        <w:t>discussed</w:t>
      </w:r>
      <w:r>
        <w:t xml:space="preserve"> </w:t>
      </w:r>
      <w:r w:rsidRPr="00A6767A">
        <w:rPr>
          <w:color w:val="0070C0"/>
        </w:rPr>
        <w:t>[you want to maintain parallelism in your sentence, so you want this verb to match the previous one in tense; so you would use “discussing”]</w:t>
      </w:r>
      <w:r>
        <w:t xml:space="preserve"> the </w:t>
      </w:r>
      <w:r>
        <w:rPr>
          <w:lang w:eastAsia="zh-TW"/>
        </w:rPr>
        <w:t>elements of the meal</w:t>
      </w:r>
      <w:r>
        <w:t xml:space="preserve">. I was thinking that we could save their time by writing the ingredients down </w:t>
      </w:r>
      <w:r w:rsidR="00C9563A">
        <w:t>an</w:t>
      </w:r>
      <w:r>
        <w:t xml:space="preserve">d </w:t>
      </w:r>
      <w:r w:rsidR="004F2CF3" w:rsidRPr="004F2CF3">
        <w:rPr>
          <w:color w:val="FF0000"/>
        </w:rPr>
        <w:t>making</w:t>
      </w:r>
      <w:r w:rsidR="004F2CF3">
        <w:t xml:space="preserve"> </w:t>
      </w:r>
      <w:r w:rsidRPr="004F2CF3">
        <w:rPr>
          <w:strike/>
          <w:highlight w:val="yellow"/>
        </w:rPr>
        <w:t>make</w:t>
      </w:r>
      <w:r>
        <w:t xml:space="preserve"> </w:t>
      </w:r>
      <w:r w:rsidR="00C9563A" w:rsidRPr="00C9563A">
        <w:rPr>
          <w:color w:val="0070C0"/>
        </w:rPr>
        <w:t>[again, maintain parallelism; use “making”]</w:t>
      </w:r>
      <w:r w:rsidR="00C9563A">
        <w:t xml:space="preserve"> </w:t>
      </w:r>
      <w:r>
        <w:t>the picnic better.</w:t>
      </w:r>
    </w:p>
    <w:p w14:paraId="7DADB5B5" w14:textId="0035CCA3" w:rsidR="00A6767A" w:rsidRDefault="00A6767A" w:rsidP="00A6767A">
      <w:pPr>
        <w:jc w:val="both"/>
      </w:pPr>
      <w:r>
        <w:t xml:space="preserve">As you know, some people in our community including me have allergies such as </w:t>
      </w:r>
      <w:r w:rsidR="00C9563A" w:rsidRPr="00C9563A">
        <w:rPr>
          <w:color w:val="0070C0"/>
        </w:rPr>
        <w:t>[a]</w:t>
      </w:r>
      <w:r w:rsidR="00C9563A">
        <w:t xml:space="preserve"> </w:t>
      </w:r>
      <w:r>
        <w:t xml:space="preserve">nut allergy or celiac disease. Some of them don’t eat special meat or seafood due to their religions. It </w:t>
      </w:r>
      <w:r w:rsidR="00A23521" w:rsidRPr="00A23521">
        <w:rPr>
          <w:color w:val="FF0000"/>
        </w:rPr>
        <w:t>will help</w:t>
      </w:r>
      <w:r w:rsidR="000D5C66">
        <w:rPr>
          <w:color w:val="FF0000"/>
        </w:rPr>
        <w:t xml:space="preserve"> </w:t>
      </w:r>
      <w:r w:rsidR="00004956">
        <w:rPr>
          <w:color w:val="FF0000"/>
        </w:rPr>
        <w:t>(not helps)</w:t>
      </w:r>
      <w:r w:rsidR="00A23521">
        <w:t xml:space="preserve"> </w:t>
      </w:r>
      <w:r>
        <w:t xml:space="preserve">people choosing what they can eat and what they want to eat If we </w:t>
      </w:r>
      <w:r w:rsidRPr="00F1464D">
        <w:rPr>
          <w:strike/>
          <w:color w:val="FF0000"/>
        </w:rPr>
        <w:t>could</w:t>
      </w:r>
      <w:r>
        <w:t xml:space="preserve"> put a small card listing the name an</w:t>
      </w:r>
      <w:r w:rsidR="00E4198F">
        <w:t>d the ingredients of the dishes</w:t>
      </w:r>
      <w:r w:rsidR="00E4198F" w:rsidRPr="00E4198F">
        <w:rPr>
          <w:color w:val="FF0000"/>
        </w:rPr>
        <w:t>.</w:t>
      </w:r>
      <w:r w:rsidR="00C9563A">
        <w:t xml:space="preserve"> </w:t>
      </w:r>
      <w:r w:rsidR="00C9563A" w:rsidRPr="00C9563A">
        <w:rPr>
          <w:color w:val="0070C0"/>
        </w:rPr>
        <w:t>[In this last sentence, you want to place it in the future, so you want to use “will” as part of the verb “to help;” so, in this case, you might want to write, “It will help people to choose what they can eat and what…</w:t>
      </w:r>
      <w:r w:rsidR="00C9563A">
        <w:rPr>
          <w:color w:val="0070C0"/>
        </w:rPr>
        <w:t>” I would also suggest removing the word “could” and also use a period to end the sentence rather than a comma.</w:t>
      </w:r>
      <w:r w:rsidR="00C9563A" w:rsidRPr="00C9563A">
        <w:rPr>
          <w:color w:val="0070C0"/>
        </w:rPr>
        <w:t>]</w:t>
      </w:r>
    </w:p>
    <w:p w14:paraId="0C20D160" w14:textId="77777777" w:rsidR="00A6767A" w:rsidRDefault="00A6767A" w:rsidP="00A6767A">
      <w:pPr>
        <w:jc w:val="both"/>
        <w:rPr>
          <w:lang w:eastAsia="zh-TW"/>
        </w:rPr>
      </w:pPr>
      <w:r>
        <w:t xml:space="preserve">If </w:t>
      </w:r>
      <w:r w:rsidRPr="00C9563A">
        <w:rPr>
          <w:highlight w:val="yellow"/>
        </w:rPr>
        <w:t>every dishes</w:t>
      </w:r>
      <w:r>
        <w:t xml:space="preserve"> </w:t>
      </w:r>
      <w:r w:rsidR="00C9563A" w:rsidRPr="00C9563A">
        <w:rPr>
          <w:color w:val="0070C0"/>
        </w:rPr>
        <w:t>[subject-verb disagreement]</w:t>
      </w:r>
      <w:r w:rsidR="00C9563A">
        <w:t xml:space="preserve"> </w:t>
      </w:r>
      <w:r>
        <w:t xml:space="preserve">could have </w:t>
      </w:r>
      <w:r w:rsidR="00C9563A" w:rsidRPr="00C9563A">
        <w:rPr>
          <w:color w:val="0070C0"/>
        </w:rPr>
        <w:t>[stay in the present tense here as you are now discussing what to do today</w:t>
      </w:r>
      <w:r w:rsidR="00C9563A">
        <w:rPr>
          <w:color w:val="0070C0"/>
        </w:rPr>
        <w:t>; so use “has”</w:t>
      </w:r>
      <w:r w:rsidR="00C9563A" w:rsidRPr="00C9563A">
        <w:rPr>
          <w:color w:val="0070C0"/>
        </w:rPr>
        <w:t>]</w:t>
      </w:r>
      <w:r w:rsidR="00C9563A">
        <w:t xml:space="preserve"> </w:t>
      </w:r>
      <w:r>
        <w:t xml:space="preserve">a list of ingredients, everyone doesn’t need to spend time guessing </w:t>
      </w:r>
      <w:r w:rsidR="00C9563A" w:rsidRPr="00C9563A">
        <w:rPr>
          <w:color w:val="0070C0"/>
        </w:rPr>
        <w:t xml:space="preserve">[whether] </w:t>
      </w:r>
      <w:r>
        <w:t xml:space="preserve">they can eat the dishes </w:t>
      </w:r>
      <w:r w:rsidRPr="00C9563A">
        <w:rPr>
          <w:highlight w:val="yellow"/>
        </w:rPr>
        <w:t>or not</w:t>
      </w:r>
      <w:r w:rsidR="00C9563A">
        <w:t xml:space="preserve"> </w:t>
      </w:r>
      <w:r w:rsidR="00C9563A" w:rsidRPr="00C9563A">
        <w:rPr>
          <w:color w:val="0070C0"/>
        </w:rPr>
        <w:t>[you can remove the negative element if you use “whether” as it implies the negative]</w:t>
      </w:r>
      <w:r>
        <w:t xml:space="preserve">. We can speed up choosing the dishes and we can try exotic dishes without danger. Even more, we could learn how to make meals differently. I really wish that you </w:t>
      </w:r>
      <w:r w:rsidRPr="00C9563A">
        <w:rPr>
          <w:highlight w:val="yellow"/>
        </w:rPr>
        <w:t>can</w:t>
      </w:r>
      <w:r>
        <w:t xml:space="preserve"> </w:t>
      </w:r>
      <w:r w:rsidR="00C9563A" w:rsidRPr="00C9563A">
        <w:rPr>
          <w:color w:val="0070C0"/>
        </w:rPr>
        <w:t>[would</w:t>
      </w:r>
      <w:r w:rsidR="00C9563A">
        <w:rPr>
          <w:color w:val="0070C0"/>
        </w:rPr>
        <w:t>; implies imagined hope</w:t>
      </w:r>
      <w:r w:rsidR="00C9563A" w:rsidRPr="00C9563A">
        <w:rPr>
          <w:color w:val="0070C0"/>
        </w:rPr>
        <w:t>]</w:t>
      </w:r>
      <w:r w:rsidR="00C9563A">
        <w:t xml:space="preserve"> </w:t>
      </w:r>
      <w:r>
        <w:rPr>
          <w:lang w:eastAsia="zh-TW"/>
        </w:rPr>
        <w:t>accept my suggestion and make the picnic next year more delighted.</w:t>
      </w:r>
    </w:p>
    <w:p w14:paraId="7389CE57" w14:textId="77777777" w:rsidR="00F748CA" w:rsidRDefault="00F748CA" w:rsidP="00A6767A">
      <w:pPr>
        <w:jc w:val="both"/>
        <w:rPr>
          <w:rFonts w:hint="eastAsia"/>
          <w:lang w:eastAsia="zh-TW"/>
        </w:rPr>
      </w:pPr>
    </w:p>
    <w:p w14:paraId="08BDCE6E" w14:textId="77777777" w:rsidR="00F748CA" w:rsidRDefault="00F748CA" w:rsidP="00A6767A">
      <w:pPr>
        <w:jc w:val="both"/>
        <w:rPr>
          <w:rFonts w:hint="eastAsia"/>
          <w:lang w:eastAsia="zh-TW"/>
        </w:rPr>
      </w:pPr>
    </w:p>
    <w:p w14:paraId="75770DA4" w14:textId="2185070B" w:rsidR="00F748CA" w:rsidRDefault="00F748CA" w:rsidP="00F748CA">
      <w:pPr>
        <w:jc w:val="both"/>
        <w:rPr>
          <w:lang w:eastAsia="zh-TW"/>
        </w:rPr>
      </w:pPr>
      <w:r>
        <w:rPr>
          <w:lang w:eastAsia="zh-TW"/>
        </w:rPr>
        <w:t>(Corrections)</w:t>
      </w:r>
    </w:p>
    <w:p w14:paraId="77C902A3" w14:textId="0E8B07FA" w:rsidR="00F748CA" w:rsidRDefault="00F748CA" w:rsidP="00F748CA">
      <w:pPr>
        <w:jc w:val="both"/>
        <w:rPr>
          <w:lang w:eastAsia="zh-TW"/>
        </w:rPr>
      </w:pPr>
      <w:r>
        <w:t xml:space="preserve">If </w:t>
      </w:r>
      <w:r w:rsidRPr="00D23E58">
        <w:rPr>
          <w:color w:val="FF0000"/>
          <w:highlight w:val="yellow"/>
        </w:rPr>
        <w:t>every dish</w:t>
      </w:r>
      <w:bookmarkStart w:id="0" w:name="_GoBack"/>
      <w:bookmarkEnd w:id="0"/>
      <w:r>
        <w:t xml:space="preserve"> </w:t>
      </w:r>
      <w:r w:rsidR="00744D5F">
        <w:rPr>
          <w:color w:val="FF0000"/>
        </w:rPr>
        <w:t xml:space="preserve">has </w:t>
      </w:r>
      <w:r>
        <w:t xml:space="preserve">a list of ingredients, everyone </w:t>
      </w:r>
      <w:r>
        <w:t>does not</w:t>
      </w:r>
      <w:r>
        <w:t xml:space="preserve"> need to spend time guessing </w:t>
      </w:r>
      <w:r w:rsidR="00C04FBC" w:rsidRPr="00C04FBC">
        <w:rPr>
          <w:color w:val="FF0000"/>
        </w:rPr>
        <w:t>whether</w:t>
      </w:r>
      <w:r w:rsidRPr="00C9563A">
        <w:rPr>
          <w:color w:val="0070C0"/>
        </w:rPr>
        <w:t xml:space="preserve"> </w:t>
      </w:r>
      <w:r w:rsidR="00C04FBC">
        <w:t xml:space="preserve">they can eat the. </w:t>
      </w:r>
      <w:r>
        <w:t xml:space="preserve">We can speed up choosing the dishes and we can try exotic dishes without danger. Even more, we could learn how to make meals differently. I really </w:t>
      </w:r>
      <w:r w:rsidR="00D23E58">
        <w:rPr>
          <w:color w:val="FF0000"/>
        </w:rPr>
        <w:t>wish</w:t>
      </w:r>
      <w:r>
        <w:t xml:space="preserve"> that you </w:t>
      </w:r>
      <w:r w:rsidR="00D23E58" w:rsidRPr="00D23E58">
        <w:rPr>
          <w:color w:val="FF0000"/>
        </w:rPr>
        <w:t>would</w:t>
      </w:r>
      <w:r>
        <w:t xml:space="preserve"> </w:t>
      </w:r>
      <w:r>
        <w:rPr>
          <w:lang w:eastAsia="zh-TW"/>
        </w:rPr>
        <w:t>accept my suggestion and make the picnic next year more delighted.</w:t>
      </w:r>
    </w:p>
    <w:p w14:paraId="74A4F7F2" w14:textId="77777777" w:rsidR="00F748CA" w:rsidRDefault="00F748CA" w:rsidP="00A6767A">
      <w:pPr>
        <w:jc w:val="both"/>
        <w:rPr>
          <w:rFonts w:hint="eastAsia"/>
          <w:lang w:eastAsia="zh-TW"/>
        </w:rPr>
      </w:pPr>
    </w:p>
    <w:p w14:paraId="620D03A6" w14:textId="77777777" w:rsidR="00A6767A" w:rsidRDefault="00A6767A" w:rsidP="00A6767A">
      <w:pPr>
        <w:jc w:val="both"/>
        <w:rPr>
          <w:lang w:eastAsia="zh-TW"/>
        </w:rPr>
      </w:pPr>
      <w:r>
        <w:rPr>
          <w:lang w:eastAsia="zh-TW"/>
        </w:rPr>
        <w:t>Regards,</w:t>
      </w:r>
    </w:p>
    <w:p w14:paraId="2851E4DA" w14:textId="77777777" w:rsidR="00A6767A" w:rsidRDefault="00A6767A" w:rsidP="00A6767A">
      <w:pPr>
        <w:jc w:val="both"/>
        <w:rPr>
          <w:lang w:eastAsia="zh-TW"/>
        </w:rPr>
      </w:pPr>
      <w:r>
        <w:rPr>
          <w:lang w:eastAsia="zh-TW"/>
        </w:rPr>
        <w:t>Ccas</w:t>
      </w:r>
    </w:p>
    <w:p w14:paraId="68C54819" w14:textId="77777777" w:rsidR="00A6767A" w:rsidRPr="00A6767A" w:rsidRDefault="00A6767A" w:rsidP="00A95C6E">
      <w:pPr>
        <w:rPr>
          <w:rFonts w:ascii="Times New Roman" w:hAnsi="Times New Roman"/>
        </w:rPr>
      </w:pPr>
    </w:p>
    <w:sectPr w:rsidR="00A6767A" w:rsidRPr="00A6767A">
      <w:headerReference w:type="first" r:id="rId11"/>
      <w:pgSz w:w="12240" w:h="15840" w:code="1"/>
      <w:pgMar w:top="1440" w:right="1440" w:bottom="1440" w:left="1440" w:header="432" w:footer="720" w:gutter="0"/>
      <w:paperSrc w:first="15"/>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8F5DC" w14:textId="77777777" w:rsidR="003F6C1F" w:rsidRDefault="003F6C1F">
      <w:pPr>
        <w:spacing w:after="0" w:line="240" w:lineRule="auto"/>
      </w:pPr>
      <w:r>
        <w:separator/>
      </w:r>
    </w:p>
  </w:endnote>
  <w:endnote w:type="continuationSeparator" w:id="0">
    <w:p w14:paraId="539024FE" w14:textId="77777777" w:rsidR="003F6C1F" w:rsidRDefault="003F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B0D0B" w14:textId="77777777" w:rsidR="003F6C1F" w:rsidRDefault="003F6C1F">
      <w:pPr>
        <w:spacing w:after="0" w:line="240" w:lineRule="auto"/>
      </w:pPr>
      <w:r>
        <w:separator/>
      </w:r>
    </w:p>
  </w:footnote>
  <w:footnote w:type="continuationSeparator" w:id="0">
    <w:p w14:paraId="0E37EFAA" w14:textId="77777777" w:rsidR="003F6C1F" w:rsidRDefault="003F6C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7F9E0" w14:textId="77777777" w:rsidR="00505F53" w:rsidRPr="00FE58C8" w:rsidRDefault="001710CA" w:rsidP="00976D15">
    <w:pPr>
      <w:pStyle w:val="Header"/>
      <w:rPr>
        <w:noProof/>
        <w:color w:val="808080"/>
        <w:spacing w:val="2"/>
        <w:w w:val="130"/>
        <w:position w:val="6"/>
        <w:lang w:eastAsia="ko-KR" w:bidi="ar-SA"/>
      </w:rPr>
    </w:pPr>
    <w:r>
      <w:rPr>
        <w:noProof/>
        <w:lang w:eastAsia="ko-KR" w:bidi="ar-SA"/>
      </w:rPr>
      <w:t xml:space="preserve">             </w:t>
    </w:r>
    <w:r w:rsidR="00FE58C8">
      <w:rPr>
        <w:noProof/>
        <w:lang w:eastAsia="ko-KR" w:bidi="ar-S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0931"/>
    <w:multiLevelType w:val="multilevel"/>
    <w:tmpl w:val="9F08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9475B"/>
    <w:multiLevelType w:val="hybridMultilevel"/>
    <w:tmpl w:val="79564B1A"/>
    <w:lvl w:ilvl="0" w:tplc="8128414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37722B"/>
    <w:multiLevelType w:val="hybridMultilevel"/>
    <w:tmpl w:val="6128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A0CEA"/>
    <w:multiLevelType w:val="hybridMultilevel"/>
    <w:tmpl w:val="1ACC6062"/>
    <w:lvl w:ilvl="0" w:tplc="8128414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DC67BC"/>
    <w:multiLevelType w:val="hybridMultilevel"/>
    <w:tmpl w:val="B240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B02"/>
    <w:multiLevelType w:val="hybridMultilevel"/>
    <w:tmpl w:val="82269144"/>
    <w:lvl w:ilvl="0" w:tplc="81284148">
      <w:start w:val="1"/>
      <w:numFmt w:val="bullet"/>
      <w:lvlText w:val="○"/>
      <w:lvlJc w:val="left"/>
      <w:pPr>
        <w:ind w:left="720" w:hanging="360"/>
      </w:pPr>
      <w:rPr>
        <w:rFonts w:ascii="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46AB6"/>
    <w:multiLevelType w:val="multilevel"/>
    <w:tmpl w:val="0850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9567B7"/>
    <w:multiLevelType w:val="hybridMultilevel"/>
    <w:tmpl w:val="5C0211DE"/>
    <w:lvl w:ilvl="0" w:tplc="8128414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FD754A"/>
    <w:multiLevelType w:val="hybridMultilevel"/>
    <w:tmpl w:val="E02816D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A625A7"/>
    <w:multiLevelType w:val="hybridMultilevel"/>
    <w:tmpl w:val="721E6E24"/>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A15B1"/>
    <w:multiLevelType w:val="hybridMultilevel"/>
    <w:tmpl w:val="0CC4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8D3087"/>
    <w:multiLevelType w:val="hybridMultilevel"/>
    <w:tmpl w:val="DD4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F6980"/>
    <w:multiLevelType w:val="hybridMultilevel"/>
    <w:tmpl w:val="40B48B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2E1C91"/>
    <w:multiLevelType w:val="hybridMultilevel"/>
    <w:tmpl w:val="4F2A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21140B"/>
    <w:multiLevelType w:val="hybridMultilevel"/>
    <w:tmpl w:val="1AD8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3A5C11"/>
    <w:multiLevelType w:val="hybridMultilevel"/>
    <w:tmpl w:val="998C3806"/>
    <w:lvl w:ilvl="0" w:tplc="8128414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563DB"/>
    <w:multiLevelType w:val="hybridMultilevel"/>
    <w:tmpl w:val="49FCC2F4"/>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8EA16EC"/>
    <w:multiLevelType w:val="hybridMultilevel"/>
    <w:tmpl w:val="2EE8DB7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0B1587"/>
    <w:multiLevelType w:val="hybridMultilevel"/>
    <w:tmpl w:val="24C4C3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9F317F"/>
    <w:multiLevelType w:val="hybridMultilevel"/>
    <w:tmpl w:val="2CC8560E"/>
    <w:lvl w:ilvl="0" w:tplc="81284148">
      <w:start w:val="1"/>
      <w:numFmt w:val="bullet"/>
      <w:lvlText w:val="○"/>
      <w:lvlJc w:val="left"/>
      <w:pPr>
        <w:ind w:left="720" w:hanging="360"/>
      </w:pPr>
      <w:rPr>
        <w:rFonts w:ascii="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83380F"/>
    <w:multiLevelType w:val="hybridMultilevel"/>
    <w:tmpl w:val="C94E3A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3863D65"/>
    <w:multiLevelType w:val="hybridMultilevel"/>
    <w:tmpl w:val="25E66EDA"/>
    <w:lvl w:ilvl="0" w:tplc="81284148">
      <w:start w:val="1"/>
      <w:numFmt w:val="bullet"/>
      <w:lvlText w:val="○"/>
      <w:lvlJc w:val="left"/>
      <w:pPr>
        <w:ind w:left="720" w:hanging="360"/>
      </w:pPr>
      <w:rPr>
        <w:rFonts w:ascii="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6B4E2F"/>
    <w:multiLevelType w:val="hybridMultilevel"/>
    <w:tmpl w:val="2EEEE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6A602F1"/>
    <w:multiLevelType w:val="hybridMultilevel"/>
    <w:tmpl w:val="2F288560"/>
    <w:lvl w:ilvl="0" w:tplc="8128414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E1C564D"/>
    <w:multiLevelType w:val="hybridMultilevel"/>
    <w:tmpl w:val="05DAFA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F1219AF"/>
    <w:multiLevelType w:val="hybridMultilevel"/>
    <w:tmpl w:val="EE8C16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AD26374"/>
    <w:multiLevelType w:val="hybridMultilevel"/>
    <w:tmpl w:val="38CAEE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904121"/>
    <w:multiLevelType w:val="hybridMultilevel"/>
    <w:tmpl w:val="B046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87533"/>
    <w:multiLevelType w:val="hybridMultilevel"/>
    <w:tmpl w:val="1046CF72"/>
    <w:lvl w:ilvl="0" w:tplc="8128414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5733A6"/>
    <w:multiLevelType w:val="hybridMultilevel"/>
    <w:tmpl w:val="61240544"/>
    <w:lvl w:ilvl="0" w:tplc="81284148">
      <w:start w:val="1"/>
      <w:numFmt w:val="bullet"/>
      <w:lvlText w:val="○"/>
      <w:lvlJc w:val="left"/>
      <w:pPr>
        <w:ind w:left="720" w:hanging="360"/>
      </w:pPr>
      <w:rPr>
        <w:rFonts w:ascii="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A73AED"/>
    <w:multiLevelType w:val="hybridMultilevel"/>
    <w:tmpl w:val="A4E0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727DA"/>
    <w:multiLevelType w:val="hybridMultilevel"/>
    <w:tmpl w:val="450E9D82"/>
    <w:lvl w:ilvl="0" w:tplc="8128414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1A78EB"/>
    <w:multiLevelType w:val="hybridMultilevel"/>
    <w:tmpl w:val="C33A2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D2F79B3"/>
    <w:multiLevelType w:val="hybridMultilevel"/>
    <w:tmpl w:val="31143E6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AB128C"/>
    <w:multiLevelType w:val="hybridMultilevel"/>
    <w:tmpl w:val="5D9A39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9730B4B"/>
    <w:multiLevelType w:val="hybridMultilevel"/>
    <w:tmpl w:val="FC2A9C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5"/>
  </w:num>
  <w:num w:numId="3">
    <w:abstractNumId w:val="11"/>
  </w:num>
  <w:num w:numId="4">
    <w:abstractNumId w:val="32"/>
  </w:num>
  <w:num w:numId="5">
    <w:abstractNumId w:val="0"/>
  </w:num>
  <w:num w:numId="6">
    <w:abstractNumId w:val="6"/>
  </w:num>
  <w:num w:numId="7">
    <w:abstractNumId w:val="27"/>
  </w:num>
  <w:num w:numId="8">
    <w:abstractNumId w:val="14"/>
  </w:num>
  <w:num w:numId="9">
    <w:abstractNumId w:val="34"/>
  </w:num>
  <w:num w:numId="10">
    <w:abstractNumId w:val="24"/>
  </w:num>
  <w:num w:numId="11">
    <w:abstractNumId w:val="20"/>
  </w:num>
  <w:num w:numId="12">
    <w:abstractNumId w:val="22"/>
  </w:num>
  <w:num w:numId="13">
    <w:abstractNumId w:val="26"/>
  </w:num>
  <w:num w:numId="14">
    <w:abstractNumId w:val="10"/>
  </w:num>
  <w:num w:numId="15">
    <w:abstractNumId w:val="30"/>
  </w:num>
  <w:num w:numId="16">
    <w:abstractNumId w:val="28"/>
  </w:num>
  <w:num w:numId="17">
    <w:abstractNumId w:val="3"/>
  </w:num>
  <w:num w:numId="18">
    <w:abstractNumId w:val="13"/>
  </w:num>
  <w:num w:numId="19">
    <w:abstractNumId w:val="7"/>
  </w:num>
  <w:num w:numId="20">
    <w:abstractNumId w:val="1"/>
  </w:num>
  <w:num w:numId="21">
    <w:abstractNumId w:val="31"/>
  </w:num>
  <w:num w:numId="22">
    <w:abstractNumId w:val="23"/>
  </w:num>
  <w:num w:numId="23">
    <w:abstractNumId w:val="9"/>
  </w:num>
  <w:num w:numId="24">
    <w:abstractNumId w:val="16"/>
  </w:num>
  <w:num w:numId="25">
    <w:abstractNumId w:val="2"/>
  </w:num>
  <w:num w:numId="26">
    <w:abstractNumId w:val="17"/>
  </w:num>
  <w:num w:numId="27">
    <w:abstractNumId w:val="33"/>
  </w:num>
  <w:num w:numId="28">
    <w:abstractNumId w:val="8"/>
  </w:num>
  <w:num w:numId="29">
    <w:abstractNumId w:val="12"/>
  </w:num>
  <w:num w:numId="30">
    <w:abstractNumId w:val="15"/>
  </w:num>
  <w:num w:numId="31">
    <w:abstractNumId w:val="5"/>
  </w:num>
  <w:num w:numId="32">
    <w:abstractNumId w:val="21"/>
  </w:num>
  <w:num w:numId="33">
    <w:abstractNumId w:val="19"/>
  </w:num>
  <w:num w:numId="34">
    <w:abstractNumId w:val="29"/>
  </w:num>
  <w:num w:numId="35">
    <w:abstractNumId w:val="4"/>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attachedTemplate r:id="rId1"/>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35263"/>
    <w:rsid w:val="00004956"/>
    <w:rsid w:val="0001221B"/>
    <w:rsid w:val="00017074"/>
    <w:rsid w:val="00056D91"/>
    <w:rsid w:val="00071817"/>
    <w:rsid w:val="000A02DC"/>
    <w:rsid w:val="000C6134"/>
    <w:rsid w:val="000D2A39"/>
    <w:rsid w:val="000D5C66"/>
    <w:rsid w:val="000E1F33"/>
    <w:rsid w:val="000F6DD8"/>
    <w:rsid w:val="001075CA"/>
    <w:rsid w:val="0011130C"/>
    <w:rsid w:val="00120412"/>
    <w:rsid w:val="00131ADD"/>
    <w:rsid w:val="0013264C"/>
    <w:rsid w:val="00132F25"/>
    <w:rsid w:val="0016376B"/>
    <w:rsid w:val="001649ED"/>
    <w:rsid w:val="001710CA"/>
    <w:rsid w:val="001808EE"/>
    <w:rsid w:val="00186C4A"/>
    <w:rsid w:val="001B25E6"/>
    <w:rsid w:val="001C2652"/>
    <w:rsid w:val="001D3619"/>
    <w:rsid w:val="001F10EB"/>
    <w:rsid w:val="00201A4C"/>
    <w:rsid w:val="002051AA"/>
    <w:rsid w:val="0022507B"/>
    <w:rsid w:val="0022739A"/>
    <w:rsid w:val="00264A5E"/>
    <w:rsid w:val="00286097"/>
    <w:rsid w:val="002A714F"/>
    <w:rsid w:val="002B5394"/>
    <w:rsid w:val="002D373D"/>
    <w:rsid w:val="002E5A32"/>
    <w:rsid w:val="002F0827"/>
    <w:rsid w:val="003053B3"/>
    <w:rsid w:val="00320D97"/>
    <w:rsid w:val="00334ED1"/>
    <w:rsid w:val="0035304D"/>
    <w:rsid w:val="00357A84"/>
    <w:rsid w:val="00385961"/>
    <w:rsid w:val="003B4B1F"/>
    <w:rsid w:val="003C2DF9"/>
    <w:rsid w:val="003E71D6"/>
    <w:rsid w:val="003F0EF5"/>
    <w:rsid w:val="003F3C60"/>
    <w:rsid w:val="003F6C1F"/>
    <w:rsid w:val="00421C11"/>
    <w:rsid w:val="004524F9"/>
    <w:rsid w:val="004660F1"/>
    <w:rsid w:val="0047205A"/>
    <w:rsid w:val="00472C23"/>
    <w:rsid w:val="00497DD2"/>
    <w:rsid w:val="004B0AE8"/>
    <w:rsid w:val="004B2E1A"/>
    <w:rsid w:val="004C2F6F"/>
    <w:rsid w:val="004D6960"/>
    <w:rsid w:val="004F2CF3"/>
    <w:rsid w:val="00505F53"/>
    <w:rsid w:val="00513616"/>
    <w:rsid w:val="0055508A"/>
    <w:rsid w:val="00555446"/>
    <w:rsid w:val="00585258"/>
    <w:rsid w:val="00595257"/>
    <w:rsid w:val="005A32DD"/>
    <w:rsid w:val="005A3333"/>
    <w:rsid w:val="005B310D"/>
    <w:rsid w:val="005B48FC"/>
    <w:rsid w:val="005C4A4E"/>
    <w:rsid w:val="005D5503"/>
    <w:rsid w:val="005E4956"/>
    <w:rsid w:val="005F596B"/>
    <w:rsid w:val="006024B5"/>
    <w:rsid w:val="00621325"/>
    <w:rsid w:val="00623AEE"/>
    <w:rsid w:val="00650DE5"/>
    <w:rsid w:val="00654802"/>
    <w:rsid w:val="006838D5"/>
    <w:rsid w:val="00692C0E"/>
    <w:rsid w:val="006B2E62"/>
    <w:rsid w:val="006C1F14"/>
    <w:rsid w:val="006D1DB5"/>
    <w:rsid w:val="006D1EFC"/>
    <w:rsid w:val="006D3E07"/>
    <w:rsid w:val="0070266E"/>
    <w:rsid w:val="00702FF5"/>
    <w:rsid w:val="00703A28"/>
    <w:rsid w:val="007338BC"/>
    <w:rsid w:val="0074127C"/>
    <w:rsid w:val="00744D5F"/>
    <w:rsid w:val="00746F05"/>
    <w:rsid w:val="007649CE"/>
    <w:rsid w:val="0077109C"/>
    <w:rsid w:val="007D0792"/>
    <w:rsid w:val="007D1D97"/>
    <w:rsid w:val="007D41C5"/>
    <w:rsid w:val="007E1108"/>
    <w:rsid w:val="007F5548"/>
    <w:rsid w:val="008342D6"/>
    <w:rsid w:val="0083497D"/>
    <w:rsid w:val="0084765B"/>
    <w:rsid w:val="00855260"/>
    <w:rsid w:val="008671EE"/>
    <w:rsid w:val="00884B5A"/>
    <w:rsid w:val="00890E47"/>
    <w:rsid w:val="00891271"/>
    <w:rsid w:val="00895BEF"/>
    <w:rsid w:val="008A30A2"/>
    <w:rsid w:val="008B5D3F"/>
    <w:rsid w:val="008D3CDE"/>
    <w:rsid w:val="008D59AF"/>
    <w:rsid w:val="00933015"/>
    <w:rsid w:val="00935263"/>
    <w:rsid w:val="00957621"/>
    <w:rsid w:val="00972563"/>
    <w:rsid w:val="00976D15"/>
    <w:rsid w:val="009A0880"/>
    <w:rsid w:val="009D1EAA"/>
    <w:rsid w:val="009D6DF7"/>
    <w:rsid w:val="009F0CF4"/>
    <w:rsid w:val="009F6956"/>
    <w:rsid w:val="00A07610"/>
    <w:rsid w:val="00A23521"/>
    <w:rsid w:val="00A31985"/>
    <w:rsid w:val="00A42F66"/>
    <w:rsid w:val="00A47E04"/>
    <w:rsid w:val="00A62F0A"/>
    <w:rsid w:val="00A6767A"/>
    <w:rsid w:val="00A7333C"/>
    <w:rsid w:val="00A879D9"/>
    <w:rsid w:val="00A95C6E"/>
    <w:rsid w:val="00AD6404"/>
    <w:rsid w:val="00AE53D5"/>
    <w:rsid w:val="00B07983"/>
    <w:rsid w:val="00B17250"/>
    <w:rsid w:val="00B2418D"/>
    <w:rsid w:val="00B329AA"/>
    <w:rsid w:val="00B627EC"/>
    <w:rsid w:val="00B70282"/>
    <w:rsid w:val="00B92A72"/>
    <w:rsid w:val="00BC3F03"/>
    <w:rsid w:val="00BC5060"/>
    <w:rsid w:val="00BC5589"/>
    <w:rsid w:val="00BF4D41"/>
    <w:rsid w:val="00BF780E"/>
    <w:rsid w:val="00C04FBC"/>
    <w:rsid w:val="00C05CA6"/>
    <w:rsid w:val="00C11355"/>
    <w:rsid w:val="00C32D0C"/>
    <w:rsid w:val="00C36BDE"/>
    <w:rsid w:val="00C43E67"/>
    <w:rsid w:val="00C81803"/>
    <w:rsid w:val="00C9563A"/>
    <w:rsid w:val="00CA5589"/>
    <w:rsid w:val="00CA64E7"/>
    <w:rsid w:val="00CB77F8"/>
    <w:rsid w:val="00D07318"/>
    <w:rsid w:val="00D23E58"/>
    <w:rsid w:val="00D5008C"/>
    <w:rsid w:val="00D67C6D"/>
    <w:rsid w:val="00D7627E"/>
    <w:rsid w:val="00D80484"/>
    <w:rsid w:val="00D96D22"/>
    <w:rsid w:val="00DD0D5B"/>
    <w:rsid w:val="00DE13DB"/>
    <w:rsid w:val="00DF0593"/>
    <w:rsid w:val="00E12AC1"/>
    <w:rsid w:val="00E15754"/>
    <w:rsid w:val="00E2373D"/>
    <w:rsid w:val="00E4198F"/>
    <w:rsid w:val="00E45792"/>
    <w:rsid w:val="00E545A7"/>
    <w:rsid w:val="00E55590"/>
    <w:rsid w:val="00E611C9"/>
    <w:rsid w:val="00E65808"/>
    <w:rsid w:val="00E66A35"/>
    <w:rsid w:val="00E676E0"/>
    <w:rsid w:val="00E71F3F"/>
    <w:rsid w:val="00EB27A1"/>
    <w:rsid w:val="00EB2AA7"/>
    <w:rsid w:val="00EC27F5"/>
    <w:rsid w:val="00EC68C5"/>
    <w:rsid w:val="00ED4AF0"/>
    <w:rsid w:val="00EF7ECF"/>
    <w:rsid w:val="00F0242B"/>
    <w:rsid w:val="00F0303C"/>
    <w:rsid w:val="00F04EDD"/>
    <w:rsid w:val="00F1464D"/>
    <w:rsid w:val="00F24CA7"/>
    <w:rsid w:val="00F415FB"/>
    <w:rsid w:val="00F45FB7"/>
    <w:rsid w:val="00F748CA"/>
    <w:rsid w:val="00F87CA2"/>
    <w:rsid w:val="00F97C11"/>
    <w:rsid w:val="00FC0A83"/>
    <w:rsid w:val="00FE58C8"/>
    <w:rsid w:val="00FF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42D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C6E"/>
    <w:pPr>
      <w:spacing w:after="200" w:line="276" w:lineRule="auto"/>
    </w:pPr>
    <w:rPr>
      <w:rFonts w:ascii="Calibri" w:hAnsi="Calibri"/>
      <w:sz w:val="22"/>
      <w:szCs w:val="22"/>
      <w:lang w:bidi="en-US"/>
    </w:rPr>
  </w:style>
  <w:style w:type="paragraph" w:styleId="Heading1">
    <w:name w:val="heading 1"/>
    <w:basedOn w:val="Normal"/>
    <w:next w:val="Normal"/>
    <w:link w:val="Heading1Char"/>
    <w:qFormat/>
    <w:rsid w:val="00A95C6E"/>
    <w:pPr>
      <w:keepNext/>
      <w:spacing w:after="0" w:line="240" w:lineRule="auto"/>
      <w:outlineLvl w:val="0"/>
    </w:pPr>
    <w:rPr>
      <w:rFonts w:ascii="Times New Roman" w:hAnsi="Times New Roman"/>
      <w:sz w:val="24"/>
      <w:szCs w:val="24"/>
      <w:u w:val="single"/>
      <w:lang w:bidi="ar-SA"/>
    </w:rPr>
  </w:style>
  <w:style w:type="paragraph" w:styleId="Heading2">
    <w:name w:val="heading 2"/>
    <w:basedOn w:val="Normal"/>
    <w:next w:val="Normal"/>
    <w:link w:val="Heading2Char"/>
    <w:uiPriority w:val="9"/>
    <w:qFormat/>
    <w:rsid w:val="00933015"/>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5C6E"/>
    <w:rPr>
      <w:rFonts w:ascii="Times New Roman" w:eastAsia="Times New Roman" w:hAnsi="Times New Roman" w:cs="Times New Roman"/>
      <w:sz w:val="24"/>
      <w:szCs w:val="24"/>
      <w:u w:val="single"/>
    </w:rPr>
  </w:style>
  <w:style w:type="paragraph" w:styleId="Header">
    <w:name w:val="header"/>
    <w:basedOn w:val="Normal"/>
    <w:link w:val="HeaderChar"/>
    <w:semiHidden/>
    <w:rsid w:val="00A95C6E"/>
    <w:pPr>
      <w:tabs>
        <w:tab w:val="center" w:pos="4680"/>
        <w:tab w:val="right" w:pos="9360"/>
      </w:tabs>
      <w:spacing w:after="0" w:line="240" w:lineRule="auto"/>
    </w:pPr>
    <w:rPr>
      <w:sz w:val="20"/>
      <w:szCs w:val="20"/>
    </w:rPr>
  </w:style>
  <w:style w:type="character" w:customStyle="1" w:styleId="HeaderChar">
    <w:name w:val="Header Char"/>
    <w:link w:val="Header"/>
    <w:semiHidden/>
    <w:rsid w:val="00A95C6E"/>
    <w:rPr>
      <w:rFonts w:ascii="Calibri" w:eastAsia="Times New Roman" w:hAnsi="Calibri" w:cs="Times New Roman"/>
      <w:lang w:bidi="en-US"/>
    </w:rPr>
  </w:style>
  <w:style w:type="character" w:styleId="Hyperlink">
    <w:name w:val="Hyperlink"/>
    <w:semiHidden/>
    <w:rsid w:val="00A95C6E"/>
    <w:rPr>
      <w:color w:val="0000FF"/>
      <w:u w:val="single"/>
    </w:rPr>
  </w:style>
  <w:style w:type="paragraph" w:styleId="NormalWeb">
    <w:name w:val="Normal (Web)"/>
    <w:aliases w:val="Normal (Web) Char"/>
    <w:basedOn w:val="Normal"/>
    <w:rsid w:val="00A95C6E"/>
    <w:pPr>
      <w:suppressAutoHyphens/>
      <w:spacing w:after="120" w:line="240" w:lineRule="auto"/>
    </w:pPr>
    <w:rPr>
      <w:rFonts w:ascii="Times New Roman" w:hAnsi="Times New Roman"/>
      <w:color w:val="000000"/>
      <w:lang w:eastAsia="hi-IN" w:bidi="hi-IN"/>
    </w:rPr>
  </w:style>
  <w:style w:type="character" w:styleId="Strong">
    <w:name w:val="Strong"/>
    <w:qFormat/>
    <w:rsid w:val="00A95C6E"/>
    <w:rPr>
      <w:b/>
      <w:bCs/>
    </w:rPr>
  </w:style>
  <w:style w:type="paragraph" w:customStyle="1" w:styleId="ColorfulList-Accent11">
    <w:name w:val="Colorful List - Accent 11"/>
    <w:basedOn w:val="Normal"/>
    <w:uiPriority w:val="34"/>
    <w:qFormat/>
    <w:rsid w:val="00A95C6E"/>
    <w:pPr>
      <w:ind w:left="720"/>
      <w:contextualSpacing/>
    </w:pPr>
  </w:style>
  <w:style w:type="paragraph" w:customStyle="1" w:styleId="MediumGrid21">
    <w:name w:val="Medium Grid 21"/>
    <w:uiPriority w:val="1"/>
    <w:qFormat/>
    <w:rsid w:val="00A95C6E"/>
    <w:rPr>
      <w:rFonts w:ascii="Calibri" w:eastAsia="Calibri" w:hAnsi="Calibri"/>
      <w:szCs w:val="22"/>
    </w:rPr>
  </w:style>
  <w:style w:type="paragraph" w:styleId="Footer">
    <w:name w:val="footer"/>
    <w:basedOn w:val="Normal"/>
    <w:link w:val="FooterChar"/>
    <w:uiPriority w:val="99"/>
    <w:unhideWhenUsed/>
    <w:rsid w:val="001710CA"/>
    <w:pPr>
      <w:tabs>
        <w:tab w:val="center" w:pos="4680"/>
        <w:tab w:val="right" w:pos="9360"/>
      </w:tabs>
    </w:pPr>
  </w:style>
  <w:style w:type="character" w:customStyle="1" w:styleId="FooterChar">
    <w:name w:val="Footer Char"/>
    <w:link w:val="Footer"/>
    <w:uiPriority w:val="99"/>
    <w:rsid w:val="001710CA"/>
    <w:rPr>
      <w:rFonts w:ascii="Calibri" w:hAnsi="Calibri"/>
      <w:sz w:val="22"/>
      <w:szCs w:val="22"/>
      <w:lang w:bidi="en-US"/>
    </w:rPr>
  </w:style>
  <w:style w:type="character" w:styleId="FollowedHyperlink">
    <w:name w:val="FollowedHyperlink"/>
    <w:uiPriority w:val="99"/>
    <w:semiHidden/>
    <w:unhideWhenUsed/>
    <w:rsid w:val="00320D97"/>
    <w:rPr>
      <w:color w:val="954F72"/>
      <w:u w:val="single"/>
    </w:rPr>
  </w:style>
  <w:style w:type="character" w:customStyle="1" w:styleId="Heading2Char">
    <w:name w:val="Heading 2 Char"/>
    <w:link w:val="Heading2"/>
    <w:uiPriority w:val="9"/>
    <w:semiHidden/>
    <w:rsid w:val="00933015"/>
    <w:rPr>
      <w:rFonts w:ascii="Calibri Light" w:eastAsia="Times New Roman" w:hAnsi="Calibri Light" w:cs="Times New Roman"/>
      <w:color w:val="2E74B5"/>
      <w:sz w:val="26"/>
      <w:szCs w:val="26"/>
      <w:lang w:bidi="en-US"/>
    </w:rPr>
  </w:style>
  <w:style w:type="paragraph" w:styleId="BalloonText">
    <w:name w:val="Balloon Text"/>
    <w:basedOn w:val="Normal"/>
    <w:link w:val="BalloonTextChar"/>
    <w:uiPriority w:val="99"/>
    <w:semiHidden/>
    <w:unhideWhenUsed/>
    <w:rsid w:val="005B310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B310D"/>
    <w:rPr>
      <w:rFonts w:ascii="Segoe UI" w:hAnsi="Segoe UI" w:cs="Segoe UI"/>
      <w:sz w:val="18"/>
      <w:szCs w:val="18"/>
      <w:lang w:bidi="en-US"/>
    </w:rPr>
  </w:style>
  <w:style w:type="character" w:customStyle="1" w:styleId="graytext">
    <w:name w:val="graytext"/>
    <w:rsid w:val="002B5394"/>
  </w:style>
  <w:style w:type="paragraph" w:styleId="NoSpacing">
    <w:name w:val="No Spacing"/>
    <w:uiPriority w:val="1"/>
    <w:qFormat/>
    <w:rsid w:val="00891271"/>
    <w:rPr>
      <w:rFonts w:ascii="Calibri" w:eastAsia="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27882">
      <w:bodyDiv w:val="1"/>
      <w:marLeft w:val="0"/>
      <w:marRight w:val="0"/>
      <w:marTop w:val="0"/>
      <w:marBottom w:val="0"/>
      <w:divBdr>
        <w:top w:val="none" w:sz="0" w:space="0" w:color="auto"/>
        <w:left w:val="none" w:sz="0" w:space="0" w:color="auto"/>
        <w:bottom w:val="none" w:sz="0" w:space="0" w:color="auto"/>
        <w:right w:val="none" w:sz="0" w:space="0" w:color="auto"/>
      </w:divBdr>
    </w:div>
    <w:div w:id="1117411864">
      <w:bodyDiv w:val="1"/>
      <w:marLeft w:val="0"/>
      <w:marRight w:val="0"/>
      <w:marTop w:val="0"/>
      <w:marBottom w:val="0"/>
      <w:divBdr>
        <w:top w:val="none" w:sz="0" w:space="0" w:color="auto"/>
        <w:left w:val="none" w:sz="0" w:space="0" w:color="auto"/>
        <w:bottom w:val="none" w:sz="0" w:space="0" w:color="auto"/>
        <w:right w:val="none" w:sz="0" w:space="0" w:color="auto"/>
      </w:divBdr>
    </w:div>
    <w:div w:id="1327199712">
      <w:bodyDiv w:val="1"/>
      <w:marLeft w:val="0"/>
      <w:marRight w:val="0"/>
      <w:marTop w:val="0"/>
      <w:marBottom w:val="0"/>
      <w:divBdr>
        <w:top w:val="none" w:sz="0" w:space="0" w:color="auto"/>
        <w:left w:val="none" w:sz="0" w:space="0" w:color="auto"/>
        <w:bottom w:val="none" w:sz="0" w:space="0" w:color="auto"/>
        <w:right w:val="none" w:sz="0" w:space="0" w:color="auto"/>
      </w:divBdr>
    </w:div>
    <w:div w:id="151456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nfo@brainfuse.com" TargetMode="External"/><Relationship Id="rId8" Type="http://schemas.openxmlformats.org/officeDocument/2006/relationships/hyperlink" Target="https://admin.brainfuse.com/curriculumupload/1514394321264.pdf" TargetMode="External"/><Relationship Id="rId9" Type="http://schemas.openxmlformats.org/officeDocument/2006/relationships/hyperlink" Target="https://admin.brainfuse.com/curriculumupload/1514393937280.pdf" TargetMode="External"/><Relationship Id="rId10" Type="http://schemas.openxmlformats.org/officeDocument/2006/relationships/hyperlink" Target="https://admin.brainfuse.com/curriculumupload/151551283306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rown.TRUSTFORTE\Downloads\1382994366269%2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C:\Users\jbrown.TRUSTFORTE\Downloads\1382994366269 (4).dot</Template>
  <TotalTime>55</TotalTime>
  <Pages>3</Pages>
  <Words>816</Words>
  <Characters>4657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Links>
    <vt:vector size="30" baseType="variant">
      <vt:variant>
        <vt:i4>6881336</vt:i4>
      </vt:variant>
      <vt:variant>
        <vt:i4>12</vt:i4>
      </vt:variant>
      <vt:variant>
        <vt:i4>0</vt:i4>
      </vt:variant>
      <vt:variant>
        <vt:i4>5</vt:i4>
      </vt:variant>
      <vt:variant>
        <vt:lpwstr>https://admin.brainfuse.com/curriculumupload/1515512833067.pdf</vt:lpwstr>
      </vt:variant>
      <vt:variant>
        <vt:lpwstr/>
      </vt:variant>
      <vt:variant>
        <vt:i4>7012410</vt:i4>
      </vt:variant>
      <vt:variant>
        <vt:i4>9</vt:i4>
      </vt:variant>
      <vt:variant>
        <vt:i4>0</vt:i4>
      </vt:variant>
      <vt:variant>
        <vt:i4>5</vt:i4>
      </vt:variant>
      <vt:variant>
        <vt:lpwstr>https://admin.brainfuse.com/curriculumupload/1514393937280.pdf</vt:lpwstr>
      </vt:variant>
      <vt:variant>
        <vt:lpwstr/>
      </vt:variant>
      <vt:variant>
        <vt:i4>6881336</vt:i4>
      </vt:variant>
      <vt:variant>
        <vt:i4>6</vt:i4>
      </vt:variant>
      <vt:variant>
        <vt:i4>0</vt:i4>
      </vt:variant>
      <vt:variant>
        <vt:i4>5</vt:i4>
      </vt:variant>
      <vt:variant>
        <vt:lpwstr>https://admin.brainfuse.com/curriculumupload/1514394321264.pdf</vt:lpwstr>
      </vt:variant>
      <vt:variant>
        <vt:lpwstr/>
      </vt:variant>
      <vt:variant>
        <vt:i4>4587540</vt:i4>
      </vt:variant>
      <vt:variant>
        <vt:i4>3</vt:i4>
      </vt:variant>
      <vt:variant>
        <vt:i4>0</vt:i4>
      </vt:variant>
      <vt:variant>
        <vt:i4>5</vt:i4>
      </vt:variant>
      <vt:variant>
        <vt:lpwstr>http://www.brainfuse.com/curriculumupload/1381694219673.html</vt:lpwstr>
      </vt:variant>
      <vt:variant>
        <vt:lpwstr/>
      </vt:variant>
      <vt:variant>
        <vt:i4>6422613</vt:i4>
      </vt:variant>
      <vt:variant>
        <vt:i4>0</vt:i4>
      </vt:variant>
      <vt:variant>
        <vt:i4>0</vt:i4>
      </vt:variant>
      <vt:variant>
        <vt:i4>5</vt:i4>
      </vt:variant>
      <vt:variant>
        <vt:lpwstr>mailto:info@brainfuse.com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Nedwick</dc:creator>
  <cp:lastModifiedBy>kunlung Chuang</cp:lastModifiedBy>
  <cp:revision>19</cp:revision>
  <cp:lastPrinted>2014-01-08T17:10:00Z</cp:lastPrinted>
  <dcterms:created xsi:type="dcterms:W3CDTF">2018-03-11T21:45:00Z</dcterms:created>
  <dcterms:modified xsi:type="dcterms:W3CDTF">2018-03-13T04:48:00Z</dcterms:modified>
</cp:coreProperties>
</file>